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1"/>
      </w:tblGrid>
      <w:tr w:rsidR="00F13819" w:rsidRPr="002859AC" w:rsidTr="00111069">
        <w:trPr>
          <w:trHeight w:hRule="exact" w:val="1394"/>
        </w:trPr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F13819" w:rsidRPr="000C570F" w:rsidRDefault="00F67364" w:rsidP="003C4D62">
            <w:r>
              <w:rPr>
                <w:noProof/>
                <w:lang w:eastAsia="en-ZA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2788437</wp:posOffset>
                  </wp:positionH>
                  <wp:positionV relativeFrom="paragraph">
                    <wp:posOffset>13193</wp:posOffset>
                  </wp:positionV>
                  <wp:extent cx="3055620" cy="852805"/>
                  <wp:effectExtent l="0" t="0" r="0" b="4445"/>
                  <wp:wrapThrough wrapText="bothSides">
                    <wp:wrapPolygon edited="0">
                      <wp:start x="0" y="0"/>
                      <wp:lineTo x="0" y="21230"/>
                      <wp:lineTo x="21411" y="21230"/>
                      <wp:lineTo x="21411" y="0"/>
                      <wp:lineTo x="0" y="0"/>
                    </wp:wrapPolygon>
                  </wp:wrapThrough>
                  <wp:docPr id="3" name="Picture 3" descr="Potch%20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tch%20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852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13819" w:rsidRPr="00111069" w:rsidRDefault="003C4D62" w:rsidP="003C4D62">
      <w:r>
        <w:t>Agenda</w:t>
      </w:r>
    </w:p>
    <w:p w:rsidR="00344167" w:rsidRPr="00111069" w:rsidRDefault="003C4569" w:rsidP="003C4D62">
      <w:r w:rsidRPr="00111069">
        <w:rPr>
          <w:b/>
        </w:rPr>
        <w:t>Meeting</w:t>
      </w:r>
      <w:r w:rsidR="00A46F01" w:rsidRPr="00111069">
        <w:rPr>
          <w:b/>
        </w:rPr>
        <w:t xml:space="preserve"> of</w:t>
      </w:r>
      <w:r w:rsidR="00665F64" w:rsidRPr="00111069">
        <w:t>:</w:t>
      </w:r>
      <w:r w:rsidR="00842BC3" w:rsidRPr="00111069">
        <w:t xml:space="preserve">  </w:t>
      </w:r>
      <w:bookmarkStart w:id="0" w:name="Meeting"/>
      <w:bookmarkEnd w:id="0"/>
      <w:r w:rsidR="0001503C">
        <w:t>Net 1 Bier, Design 2017</w:t>
      </w:r>
      <w:r w:rsidR="008D1E6E" w:rsidRPr="00111069">
        <w:tab/>
      </w:r>
      <w:r w:rsidR="008D1E6E" w:rsidRPr="00111069">
        <w:tab/>
      </w:r>
      <w:r w:rsidR="00A46F01" w:rsidRPr="00111069">
        <w:rPr>
          <w:b/>
        </w:rPr>
        <w:t>Chairperson</w:t>
      </w:r>
      <w:r w:rsidR="00A46F01" w:rsidRPr="00111069">
        <w:t>:</w:t>
      </w:r>
      <w:r w:rsidR="004077AF" w:rsidRPr="00111069">
        <w:t xml:space="preserve"> </w:t>
      </w:r>
      <w:r w:rsidR="00F21698">
        <w:tab/>
      </w:r>
      <w:r w:rsidR="0001503C">
        <w:t>Randolph Bock</w:t>
      </w:r>
    </w:p>
    <w:p w:rsidR="00E94F2F" w:rsidRPr="00111069" w:rsidRDefault="003C4569" w:rsidP="003C4D62">
      <w:r w:rsidRPr="00111069">
        <w:rPr>
          <w:b/>
        </w:rPr>
        <w:t>Date</w:t>
      </w:r>
      <w:r w:rsidR="00665F64" w:rsidRPr="00111069">
        <w:t>:</w:t>
      </w:r>
      <w:r w:rsidR="00842BC3" w:rsidRPr="00111069">
        <w:t xml:space="preserve">  </w:t>
      </w:r>
      <w:bookmarkStart w:id="1" w:name="Mdate"/>
      <w:bookmarkEnd w:id="1"/>
      <w:r w:rsidR="0001503C">
        <w:t>17</w:t>
      </w:r>
      <w:r w:rsidR="00344167">
        <w:t xml:space="preserve"> </w:t>
      </w:r>
      <w:r w:rsidR="0001503C">
        <w:t>October</w:t>
      </w:r>
      <w:r w:rsidR="00344167">
        <w:t xml:space="preserve"> </w:t>
      </w:r>
      <w:r w:rsidR="009F6070">
        <w:t>201</w:t>
      </w:r>
      <w:r w:rsidR="0001503C">
        <w:t>7</w:t>
      </w:r>
      <w:r w:rsidR="008D1E6E" w:rsidRPr="00111069">
        <w:tab/>
      </w:r>
      <w:r w:rsidR="008D1E6E" w:rsidRPr="00111069">
        <w:tab/>
      </w:r>
      <w:r w:rsidR="008D1E6E" w:rsidRPr="00111069">
        <w:tab/>
      </w:r>
      <w:r w:rsidR="009F6070">
        <w:tab/>
      </w:r>
    </w:p>
    <w:p w:rsidR="00665F64" w:rsidRPr="00111069" w:rsidRDefault="004F2ED6" w:rsidP="003C4D62">
      <w:r w:rsidRPr="00111069">
        <w:t>Time:</w:t>
      </w:r>
      <w:r w:rsidR="002859AC" w:rsidRPr="00111069">
        <w:t xml:space="preserve"> </w:t>
      </w:r>
      <w:r w:rsidR="009F6070">
        <w:tab/>
      </w:r>
      <w:r w:rsidR="0001503C">
        <w:t>9:00</w:t>
      </w:r>
      <w:r w:rsidR="007C76BE" w:rsidRPr="00111069">
        <w:tab/>
      </w:r>
      <w:r w:rsidR="007C76BE" w:rsidRPr="00111069">
        <w:tab/>
      </w:r>
      <w:r w:rsidR="007C76BE" w:rsidRPr="00111069">
        <w:tab/>
      </w:r>
      <w:r w:rsidR="004077AF" w:rsidRPr="00111069">
        <w:tab/>
      </w:r>
      <w:r w:rsidR="00111069">
        <w:tab/>
      </w:r>
      <w:r w:rsidR="009F6070">
        <w:tab/>
      </w:r>
      <w:r w:rsidR="003C4569" w:rsidRPr="00111069">
        <w:t>Venue</w:t>
      </w:r>
      <w:r w:rsidR="00665F64" w:rsidRPr="00111069">
        <w:t>:</w:t>
      </w:r>
      <w:r w:rsidR="00C52F92">
        <w:tab/>
      </w:r>
      <w:r w:rsidR="00C52F92">
        <w:tab/>
      </w:r>
      <w:r w:rsidR="0001503C">
        <w:t>NWU Campus</w:t>
      </w:r>
    </w:p>
    <w:p w:rsidR="00D74448" w:rsidRPr="002859AC" w:rsidRDefault="00D74448" w:rsidP="003C4D62"/>
    <w:p w:rsidR="000233AA" w:rsidRDefault="0001503C" w:rsidP="003C4D62">
      <w:pPr>
        <w:pStyle w:val="Heading1"/>
      </w:pPr>
      <w:bookmarkStart w:id="2" w:name="Boodskap"/>
      <w:bookmarkEnd w:id="2"/>
      <w:r>
        <w:t>Attendance.</w:t>
      </w:r>
    </w:p>
    <w:p w:rsidR="0001503C" w:rsidRPr="0001503C" w:rsidRDefault="0001503C" w:rsidP="003C4D62">
      <w:pPr>
        <w:pStyle w:val="ListParagraph"/>
        <w:numPr>
          <w:ilvl w:val="0"/>
          <w:numId w:val="41"/>
        </w:numPr>
      </w:pPr>
      <w:r w:rsidRPr="003C4D62">
        <w:rPr>
          <w:b/>
        </w:rPr>
        <w:t>Apology</w:t>
      </w:r>
      <w:r>
        <w:t>: None</w:t>
      </w:r>
    </w:p>
    <w:p w:rsidR="0091546F" w:rsidRDefault="0001503C" w:rsidP="003C4D62">
      <w:pPr>
        <w:pStyle w:val="ListParagraph"/>
        <w:numPr>
          <w:ilvl w:val="0"/>
          <w:numId w:val="41"/>
        </w:numPr>
      </w:pPr>
      <w:r w:rsidRPr="003C4D62">
        <w:rPr>
          <w:b/>
        </w:rPr>
        <w:t>Absent without apology</w:t>
      </w:r>
      <w:r>
        <w:t>:</w:t>
      </w:r>
    </w:p>
    <w:p w:rsidR="0001503C" w:rsidRDefault="0001503C" w:rsidP="003C4D62"/>
    <w:p w:rsidR="0001503C" w:rsidRDefault="0001503C" w:rsidP="003C4D62"/>
    <w:p w:rsidR="0001503C" w:rsidRPr="002859AC" w:rsidRDefault="0001503C" w:rsidP="003C4D62"/>
    <w:p w:rsidR="004077AF" w:rsidRPr="004077AF" w:rsidRDefault="0001503C" w:rsidP="003C4D62">
      <w:pPr>
        <w:pStyle w:val="Heading1"/>
      </w:pPr>
      <w:r>
        <w:t>Agenda:</w:t>
      </w:r>
    </w:p>
    <w:p w:rsidR="0001503C" w:rsidRPr="0001503C" w:rsidRDefault="0001503C" w:rsidP="003C4D62">
      <w:pPr>
        <w:pStyle w:val="ListParagraph"/>
        <w:numPr>
          <w:ilvl w:val="0"/>
          <w:numId w:val="40"/>
        </w:numPr>
      </w:pPr>
      <w:r w:rsidRPr="0001503C">
        <w:t>Issue with non-participating member, Anton Durandt</w:t>
      </w:r>
      <w:r>
        <w:t>.</w:t>
      </w:r>
    </w:p>
    <w:p w:rsidR="001E54BB" w:rsidRPr="00A46F01" w:rsidRDefault="0001503C" w:rsidP="003C4D62">
      <w:pPr>
        <w:pStyle w:val="ListParagraph"/>
        <w:numPr>
          <w:ilvl w:val="0"/>
          <w:numId w:val="40"/>
        </w:numPr>
      </w:pPr>
      <w:r>
        <w:t>Work Breakdown</w:t>
      </w:r>
      <w:r w:rsidR="004077AF">
        <w:t xml:space="preserve">. </w:t>
      </w:r>
    </w:p>
    <w:p w:rsidR="0001503C" w:rsidRPr="002859AC" w:rsidRDefault="0001503C" w:rsidP="003C4D62">
      <w:pPr>
        <w:pStyle w:val="ListParagraph"/>
        <w:numPr>
          <w:ilvl w:val="0"/>
          <w:numId w:val="40"/>
        </w:numPr>
      </w:pPr>
      <w:r>
        <w:t>Deadlines for documentation.</w:t>
      </w:r>
    </w:p>
    <w:p w:rsidR="00335D15" w:rsidRDefault="0001503C" w:rsidP="003C4D62">
      <w:pPr>
        <w:pStyle w:val="Heading1"/>
      </w:pPr>
      <w:r>
        <w:t>Action List Activities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20"/>
        <w:gridCol w:w="2575"/>
      </w:tblGrid>
      <w:tr w:rsidR="00867E0F" w:rsidTr="0001503C">
        <w:trPr>
          <w:trHeight w:val="215"/>
        </w:trPr>
        <w:tc>
          <w:tcPr>
            <w:tcW w:w="6520" w:type="dxa"/>
            <w:noWrap/>
            <w:vAlign w:val="center"/>
          </w:tcPr>
          <w:p w:rsidR="00867E0F" w:rsidRPr="003C4D62" w:rsidRDefault="0001503C" w:rsidP="003C4D62">
            <w:pPr>
              <w:rPr>
                <w:b/>
              </w:rPr>
            </w:pPr>
            <w:r w:rsidRPr="003C4D62">
              <w:rPr>
                <w:b/>
              </w:rPr>
              <w:t>Randolph Bock:</w:t>
            </w:r>
          </w:p>
          <w:p w:rsidR="0001503C" w:rsidRDefault="0001503C" w:rsidP="003C4D62">
            <w:r>
              <w:t>Design Portfolio:</w:t>
            </w:r>
          </w:p>
          <w:p w:rsidR="0001503C" w:rsidRDefault="003C4D62" w:rsidP="003C4D62">
            <w:pPr>
              <w:pStyle w:val="ListParagraph"/>
              <w:numPr>
                <w:ilvl w:val="0"/>
                <w:numId w:val="38"/>
              </w:numPr>
            </w:pPr>
            <w:r>
              <w:t>4 - Sub system specification document for unit 1</w:t>
            </w:r>
          </w:p>
          <w:p w:rsidR="003C4D62" w:rsidRDefault="003C4D62" w:rsidP="003C4D62">
            <w:pPr>
              <w:pStyle w:val="ListParagraph"/>
              <w:numPr>
                <w:ilvl w:val="0"/>
                <w:numId w:val="38"/>
              </w:numPr>
            </w:pPr>
            <w:r>
              <w:t>5 – Design Documentation for team</w:t>
            </w:r>
          </w:p>
          <w:p w:rsidR="003C4D62" w:rsidRDefault="003C4D62" w:rsidP="003C4D62">
            <w:pPr>
              <w:pStyle w:val="ListParagraph"/>
              <w:numPr>
                <w:ilvl w:val="0"/>
                <w:numId w:val="38"/>
              </w:numPr>
            </w:pPr>
            <w:r>
              <w:t xml:space="preserve">5 – Design Documentation for </w:t>
            </w:r>
            <w:r>
              <w:t>unit 1</w:t>
            </w:r>
          </w:p>
          <w:p w:rsidR="003C4D62" w:rsidRDefault="003C4D62" w:rsidP="003C4D62">
            <w:r>
              <w:t>Elo 5 Documentation completion for unit 1</w:t>
            </w:r>
          </w:p>
        </w:tc>
        <w:tc>
          <w:tcPr>
            <w:tcW w:w="2575" w:type="dxa"/>
            <w:vAlign w:val="center"/>
          </w:tcPr>
          <w:p w:rsidR="00867E0F" w:rsidRDefault="003C4D62" w:rsidP="003C4D62">
            <w:r>
              <w:t>22 October 2017</w:t>
            </w:r>
          </w:p>
        </w:tc>
      </w:tr>
      <w:tr w:rsidR="00F21698" w:rsidTr="0001503C">
        <w:trPr>
          <w:trHeight w:val="215"/>
        </w:trPr>
        <w:tc>
          <w:tcPr>
            <w:tcW w:w="6520" w:type="dxa"/>
            <w:vAlign w:val="center"/>
          </w:tcPr>
          <w:p w:rsidR="00F21698" w:rsidRPr="003C4D62" w:rsidRDefault="003C4D62" w:rsidP="003C4D62">
            <w:pPr>
              <w:rPr>
                <w:b/>
              </w:rPr>
            </w:pPr>
            <w:r w:rsidRPr="003C4D62">
              <w:rPr>
                <w:b/>
              </w:rPr>
              <w:t>FJ Fourie:</w:t>
            </w:r>
          </w:p>
          <w:p w:rsidR="003C4D62" w:rsidRDefault="003C4D62" w:rsidP="003C4D62">
            <w:r>
              <w:t>Design Portfolio:</w:t>
            </w:r>
          </w:p>
          <w:p w:rsidR="003C4D62" w:rsidRDefault="003C4D62" w:rsidP="003C4D62">
            <w:pPr>
              <w:pStyle w:val="ListParagraph"/>
              <w:numPr>
                <w:ilvl w:val="0"/>
                <w:numId w:val="39"/>
              </w:numPr>
            </w:pPr>
            <w:r>
              <w:t>2 – Excel project Management documents</w:t>
            </w:r>
          </w:p>
          <w:p w:rsidR="003C4D62" w:rsidRDefault="003C4D62" w:rsidP="003C4D62">
            <w:pPr>
              <w:pStyle w:val="ListParagraph"/>
              <w:numPr>
                <w:ilvl w:val="0"/>
                <w:numId w:val="38"/>
              </w:numPr>
            </w:pPr>
            <w:r>
              <w:t>4 - Sub system s</w:t>
            </w:r>
            <w:r>
              <w:t>pecification document for unit 3</w:t>
            </w:r>
          </w:p>
          <w:p w:rsidR="003C4D62" w:rsidRDefault="003C4D62" w:rsidP="003C4D62">
            <w:r>
              <w:t xml:space="preserve">Elo 5 Documentation completion for unit </w:t>
            </w:r>
            <w:r>
              <w:t>3</w:t>
            </w:r>
          </w:p>
        </w:tc>
        <w:tc>
          <w:tcPr>
            <w:tcW w:w="2575" w:type="dxa"/>
            <w:vAlign w:val="center"/>
          </w:tcPr>
          <w:p w:rsidR="00F21698" w:rsidRDefault="003C4D62" w:rsidP="003C4D62">
            <w:r>
              <w:t>22 October 2017</w:t>
            </w:r>
          </w:p>
        </w:tc>
      </w:tr>
      <w:tr w:rsidR="00F21698" w:rsidTr="0001503C">
        <w:trPr>
          <w:trHeight w:val="215"/>
        </w:trPr>
        <w:tc>
          <w:tcPr>
            <w:tcW w:w="6520" w:type="dxa"/>
            <w:vAlign w:val="center"/>
          </w:tcPr>
          <w:p w:rsidR="00F21698" w:rsidRDefault="003C4D62" w:rsidP="003C4D62">
            <w:r w:rsidRPr="003C4D62">
              <w:rPr>
                <w:b/>
              </w:rPr>
              <w:t>Anton Durandt</w:t>
            </w:r>
            <w:r>
              <w:t>:</w:t>
            </w:r>
          </w:p>
          <w:p w:rsidR="003C4D62" w:rsidRPr="006F2FCD" w:rsidRDefault="003C4D62" w:rsidP="003C4D62">
            <w:r>
              <w:t xml:space="preserve">Elo 5 Documentation completion for unit </w:t>
            </w:r>
            <w:r>
              <w:t>2 (At least 60%)</w:t>
            </w:r>
          </w:p>
        </w:tc>
        <w:tc>
          <w:tcPr>
            <w:tcW w:w="2575" w:type="dxa"/>
            <w:vAlign w:val="center"/>
          </w:tcPr>
          <w:p w:rsidR="00F21698" w:rsidRDefault="003C4D62" w:rsidP="003C4D62">
            <w:r>
              <w:t>20 October 2017</w:t>
            </w:r>
          </w:p>
        </w:tc>
      </w:tr>
      <w:tr w:rsidR="00F21698" w:rsidTr="0001503C">
        <w:trPr>
          <w:trHeight w:val="215"/>
        </w:trPr>
        <w:tc>
          <w:tcPr>
            <w:tcW w:w="6520" w:type="dxa"/>
            <w:vAlign w:val="center"/>
          </w:tcPr>
          <w:p w:rsidR="003C4D62" w:rsidRDefault="003C4D62" w:rsidP="003C4D62">
            <w:r w:rsidRPr="003C4D62">
              <w:rPr>
                <w:b/>
              </w:rPr>
              <w:t>Anton Durandt</w:t>
            </w:r>
            <w:r>
              <w:t>:</w:t>
            </w:r>
          </w:p>
          <w:p w:rsidR="003C4D62" w:rsidRDefault="003C4D62" w:rsidP="003C4D62">
            <w:r>
              <w:t>Design Portfolio:</w:t>
            </w:r>
          </w:p>
          <w:p w:rsidR="00F21698" w:rsidRPr="006F2FCD" w:rsidRDefault="003C4D62" w:rsidP="003C4D62">
            <w:pPr>
              <w:pStyle w:val="ListParagraph"/>
              <w:numPr>
                <w:ilvl w:val="0"/>
                <w:numId w:val="38"/>
              </w:numPr>
            </w:pPr>
            <w:r>
              <w:t xml:space="preserve">4 - Sub system specification document for unit </w:t>
            </w:r>
            <w:r>
              <w:t>2</w:t>
            </w:r>
          </w:p>
        </w:tc>
        <w:tc>
          <w:tcPr>
            <w:tcW w:w="2575" w:type="dxa"/>
            <w:vAlign w:val="center"/>
          </w:tcPr>
          <w:p w:rsidR="00F21698" w:rsidRDefault="003C4D62" w:rsidP="003C4D62">
            <w:r>
              <w:t>22 October 2017</w:t>
            </w:r>
          </w:p>
        </w:tc>
      </w:tr>
    </w:tbl>
    <w:p w:rsidR="003C4D62" w:rsidRDefault="003C4D62" w:rsidP="003C4D62">
      <w:pPr>
        <w:rPr>
          <w:b/>
          <w:kern w:val="28"/>
          <w:sz w:val="24"/>
          <w:szCs w:val="24"/>
        </w:rPr>
      </w:pPr>
    </w:p>
    <w:p w:rsidR="00FD29CE" w:rsidRDefault="00FD29CE">
      <w:pPr>
        <w:spacing w:after="0" w:line="240" w:lineRule="auto"/>
        <w:jc w:val="left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br w:type="page"/>
      </w:r>
    </w:p>
    <w:p w:rsidR="003C4D62" w:rsidRDefault="003C4D62" w:rsidP="003C4D62">
      <w:pPr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>Signatures:</w:t>
      </w:r>
    </w:p>
    <w:tbl>
      <w:tblPr>
        <w:tblW w:w="10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36" w:type="dxa"/>
        </w:tblCellMar>
        <w:tblLook w:val="0000" w:firstRow="0" w:lastRow="0" w:firstColumn="0" w:lastColumn="0" w:noHBand="0" w:noVBand="0"/>
      </w:tblPr>
      <w:tblGrid>
        <w:gridCol w:w="2013"/>
        <w:gridCol w:w="8088"/>
      </w:tblGrid>
      <w:tr w:rsidR="00FD29CE" w:rsidRPr="003C5E4F" w:rsidTr="00A64E18">
        <w:tblPrEx>
          <w:tblCellMar>
            <w:top w:w="0" w:type="dxa"/>
            <w:bottom w:w="0" w:type="dxa"/>
          </w:tblCellMar>
        </w:tblPrEx>
        <w:trPr>
          <w:trHeight w:val="1150"/>
        </w:trPr>
        <w:tc>
          <w:tcPr>
            <w:tcW w:w="20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D29CE" w:rsidRPr="003C5E4F" w:rsidRDefault="00FD29CE" w:rsidP="00A64E18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Randolph Bock</w:t>
            </w:r>
          </w:p>
        </w:tc>
        <w:tc>
          <w:tcPr>
            <w:tcW w:w="8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D29CE" w:rsidRPr="003C5E4F" w:rsidRDefault="00FD29CE" w:rsidP="00A64E18">
            <w:pPr>
              <w:rPr>
                <w:rFonts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9" o:title=""/>
                  <o:lock v:ext="edit" ungrouping="t" rotation="t" cropping="t" verticies="t" text="t" grouping="t"/>
                  <o:signatureline v:ext="edit" id="{FCC01E8A-8F27-4ADA-9AA8-A7C2583AAF2B}" provid="{00000000-0000-0000-0000-000000000000}" issignatureline="t"/>
                </v:shape>
              </w:pict>
            </w:r>
          </w:p>
        </w:tc>
      </w:tr>
      <w:tr w:rsidR="00FD29CE" w:rsidRPr="003C5E4F" w:rsidTr="00A64E18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20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D29CE" w:rsidRPr="003C5E4F" w:rsidRDefault="00FD29CE" w:rsidP="00A64E18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FJ Fourie</w:t>
            </w:r>
          </w:p>
        </w:tc>
        <w:tc>
          <w:tcPr>
            <w:tcW w:w="8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D29CE" w:rsidRPr="003C5E4F" w:rsidRDefault="00FD29CE" w:rsidP="00A64E18">
            <w:pPr>
              <w:rPr>
                <w:rFonts w:cs="Arial"/>
              </w:rPr>
            </w:pPr>
            <w:r>
              <w:rPr>
                <w:rFonts w:cs="Arial"/>
              </w:rPr>
              <w:pict>
                <v:shape id="_x0000_i1026" type="#_x0000_t75" alt="Microsoft Office Signature Line..." style="width:192pt;height:96pt">
                  <v:imagedata r:id="rId9" o:title=""/>
                  <o:lock v:ext="edit" ungrouping="t" rotation="t" cropping="t" verticies="t" text="t" grouping="t"/>
                  <o:signatureline v:ext="edit" id="{1BE24D94-25CA-4E00-AA3F-4B7105E2C539}" provid="{00000000-0000-0000-0000-000000000000}" issignatureline="t"/>
                </v:shape>
              </w:pict>
            </w:r>
          </w:p>
        </w:tc>
      </w:tr>
      <w:tr w:rsidR="00FD29CE" w:rsidRPr="003C5E4F" w:rsidTr="00A64E18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20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D29CE" w:rsidRPr="003C5E4F" w:rsidRDefault="00FD29CE" w:rsidP="00A64E18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Anton Durant</w:t>
            </w:r>
          </w:p>
        </w:tc>
        <w:tc>
          <w:tcPr>
            <w:tcW w:w="8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D29CE" w:rsidRPr="003C5E4F" w:rsidRDefault="00FD29CE" w:rsidP="00A64E18">
            <w:pPr>
              <w:rPr>
                <w:rFonts w:cs="Arial"/>
              </w:rPr>
            </w:pPr>
            <w:r>
              <w:rPr>
                <w:rFonts w:cs="Arial"/>
              </w:rPr>
              <w:pict>
                <v:shape id="_x0000_i1027" type="#_x0000_t75" alt="Microsoft Office Signature Line..." style="width:192pt;height:96pt">
                  <v:imagedata r:id="rId9" o:title=""/>
                  <o:lock v:ext="edit" ungrouping="t" rotation="t" cropping="t" verticies="t" text="t" grouping="t"/>
                  <o:signatureline v:ext="edit" id="{C32C9F91-40D6-4409-9000-F1F08ABC9848}" provid="{00000000-0000-0000-0000-000000000000}" issignatureline="t"/>
                </v:shape>
              </w:pict>
            </w:r>
          </w:p>
        </w:tc>
      </w:tr>
    </w:tbl>
    <w:p w:rsidR="00FD29CE" w:rsidRPr="003C4D62" w:rsidRDefault="00FD29CE" w:rsidP="003C4D62">
      <w:bookmarkStart w:id="3" w:name="_GoBack"/>
      <w:bookmarkEnd w:id="3"/>
    </w:p>
    <w:sectPr w:rsidR="00FD29CE" w:rsidRPr="003C4D62" w:rsidSect="00111069">
      <w:headerReference w:type="default" r:id="rId10"/>
      <w:footerReference w:type="default" r:id="rId11"/>
      <w:headerReference w:type="first" r:id="rId12"/>
      <w:footerReference w:type="first" r:id="rId13"/>
      <w:pgSz w:w="11907" w:h="16834" w:code="9"/>
      <w:pgMar w:top="851" w:right="1134" w:bottom="1134" w:left="1134" w:header="720" w:footer="31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787" w:rsidRDefault="007D4787" w:rsidP="003C4D62">
      <w:r>
        <w:separator/>
      </w:r>
    </w:p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</w:endnote>
  <w:endnote w:type="continuationSeparator" w:id="0">
    <w:p w:rsidR="007D4787" w:rsidRDefault="007D4787" w:rsidP="003C4D62">
      <w:r>
        <w:continuationSeparator/>
      </w:r>
    </w:p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D6D" w:rsidRPr="00F21698" w:rsidRDefault="00F21698" w:rsidP="003C4D62">
    <w:pPr>
      <w:pStyle w:val="Footer"/>
    </w:pPr>
    <w:r w:rsidRPr="00867E0F">
      <w:rPr>
        <w:lang w:val="en-US"/>
      </w:rPr>
      <w:t>F</w:t>
    </w:r>
    <w:r>
      <w:rPr>
        <w:lang w:val="en-US"/>
      </w:rPr>
      <w:t>IAP172 2015 Project27</w:t>
    </w:r>
    <w:r w:rsidRPr="00867E0F">
      <w:rPr>
        <w:lang w:val="en-US"/>
      </w:rPr>
      <w:t xml:space="preserve"> </w:t>
    </w:r>
    <w:r>
      <w:rPr>
        <w:lang w:val="en-US"/>
      </w:rPr>
      <w:t xml:space="preserve">Minutes </w:t>
    </w:r>
    <w:r w:rsidRPr="00867E0F">
      <w:rPr>
        <w:lang w:val="en-US"/>
      </w:rPr>
      <w:t>of Meeting Number 0</w:t>
    </w:r>
    <w:r>
      <w:rPr>
        <w:lang w:val="en-US"/>
      </w:rPr>
      <w:t>24 –15 September</w:t>
    </w:r>
    <w:r w:rsidRPr="00867E0F">
      <w:rPr>
        <w:lang w:val="en-US"/>
      </w:rPr>
      <w:t xml:space="preserve">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7AF" w:rsidRPr="00867E0F" w:rsidRDefault="0001503C" w:rsidP="003C4D62">
    <w:pPr>
      <w:pStyle w:val="Footer"/>
    </w:pPr>
    <w:r>
      <w:rPr>
        <w:lang w:val="en-US"/>
      </w:rPr>
      <w:t>NET 1 BIER</w:t>
    </w:r>
    <w:r w:rsidR="008E44E4">
      <w:rPr>
        <w:lang w:val="en-US"/>
      </w:rPr>
      <w:t xml:space="preserve"> –</w:t>
    </w:r>
    <w:r>
      <w:rPr>
        <w:lang w:val="en-US"/>
      </w:rPr>
      <w:t>17 October 2017</w:t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787" w:rsidRDefault="007D4787" w:rsidP="003C4D62">
      <w:r>
        <w:separator/>
      </w:r>
    </w:p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</w:footnote>
  <w:footnote w:type="continuationSeparator" w:id="0">
    <w:p w:rsidR="007D4787" w:rsidRDefault="007D4787" w:rsidP="003C4D62">
      <w:r>
        <w:continuationSeparator/>
      </w:r>
    </w:p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  <w:p w:rsidR="007D4787" w:rsidRDefault="007D4787" w:rsidP="003C4D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D6D" w:rsidRDefault="00396D6D" w:rsidP="003C4D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6E" w:rsidRDefault="00DD366E" w:rsidP="003C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AF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F0F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C26E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1A2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7C21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E2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A69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549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0C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67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A1B50"/>
    <w:multiLevelType w:val="hybridMultilevel"/>
    <w:tmpl w:val="34CE4C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E4787"/>
    <w:multiLevelType w:val="hybridMultilevel"/>
    <w:tmpl w:val="B7420F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B55225"/>
    <w:multiLevelType w:val="hybridMultilevel"/>
    <w:tmpl w:val="1C2E75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A3E4B"/>
    <w:multiLevelType w:val="multilevel"/>
    <w:tmpl w:val="EB56DD70"/>
    <w:lvl w:ilvl="0">
      <w:start w:val="6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13D03BC2"/>
    <w:multiLevelType w:val="hybridMultilevel"/>
    <w:tmpl w:val="9A9E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4783C"/>
    <w:multiLevelType w:val="hybridMultilevel"/>
    <w:tmpl w:val="21ECE302"/>
    <w:lvl w:ilvl="0" w:tplc="E9BEC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FA380B"/>
    <w:multiLevelType w:val="multilevel"/>
    <w:tmpl w:val="B2E467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1A64AF"/>
    <w:multiLevelType w:val="multilevel"/>
    <w:tmpl w:val="A544A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08E6632"/>
    <w:multiLevelType w:val="hybridMultilevel"/>
    <w:tmpl w:val="BFCC9E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A3A19"/>
    <w:multiLevelType w:val="hybridMultilevel"/>
    <w:tmpl w:val="CE4845E8"/>
    <w:lvl w:ilvl="0" w:tplc="1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E5281"/>
    <w:multiLevelType w:val="hybridMultilevel"/>
    <w:tmpl w:val="C76C3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C6B80"/>
    <w:multiLevelType w:val="multilevel"/>
    <w:tmpl w:val="1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81C038D"/>
    <w:multiLevelType w:val="hybridMultilevel"/>
    <w:tmpl w:val="B67EA1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B5F22"/>
    <w:multiLevelType w:val="hybridMultilevel"/>
    <w:tmpl w:val="995AA1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804BF"/>
    <w:multiLevelType w:val="multilevel"/>
    <w:tmpl w:val="4CF81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3BF65E2"/>
    <w:multiLevelType w:val="multilevel"/>
    <w:tmpl w:val="4D80B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40E459A"/>
    <w:multiLevelType w:val="singleLevel"/>
    <w:tmpl w:val="E6840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47F19F3"/>
    <w:multiLevelType w:val="hybridMultilevel"/>
    <w:tmpl w:val="474C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D25A9"/>
    <w:multiLevelType w:val="hybridMultilevel"/>
    <w:tmpl w:val="E94C9E8A"/>
    <w:lvl w:ilvl="0" w:tplc="109ED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06C7B"/>
    <w:multiLevelType w:val="hybridMultilevel"/>
    <w:tmpl w:val="7550E69C"/>
    <w:lvl w:ilvl="0" w:tplc="1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365674"/>
    <w:multiLevelType w:val="multilevel"/>
    <w:tmpl w:val="341EF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0540673"/>
    <w:multiLevelType w:val="hybridMultilevel"/>
    <w:tmpl w:val="B9FC8628"/>
    <w:lvl w:ilvl="0" w:tplc="1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725BB5"/>
    <w:multiLevelType w:val="hybridMultilevel"/>
    <w:tmpl w:val="00DE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F2EC4"/>
    <w:multiLevelType w:val="hybridMultilevel"/>
    <w:tmpl w:val="665A07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02AA"/>
    <w:multiLevelType w:val="hybridMultilevel"/>
    <w:tmpl w:val="E5D6E336"/>
    <w:lvl w:ilvl="0" w:tplc="7B70E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8"/>
  </w:num>
  <w:num w:numId="15">
    <w:abstractNumId w:val="12"/>
  </w:num>
  <w:num w:numId="16">
    <w:abstractNumId w:val="14"/>
  </w:num>
  <w:num w:numId="17">
    <w:abstractNumId w:val="11"/>
  </w:num>
  <w:num w:numId="18">
    <w:abstractNumId w:val="27"/>
  </w:num>
  <w:num w:numId="19">
    <w:abstractNumId w:val="19"/>
  </w:num>
  <w:num w:numId="20">
    <w:abstractNumId w:val="31"/>
  </w:num>
  <w:num w:numId="21">
    <w:abstractNumId w:val="29"/>
  </w:num>
  <w:num w:numId="22">
    <w:abstractNumId w:val="32"/>
  </w:num>
  <w:num w:numId="23">
    <w:abstractNumId w:val="26"/>
  </w:num>
  <w:num w:numId="24">
    <w:abstractNumId w:val="21"/>
  </w:num>
  <w:num w:numId="25">
    <w:abstractNumId w:val="15"/>
  </w:num>
  <w:num w:numId="26">
    <w:abstractNumId w:val="28"/>
  </w:num>
  <w:num w:numId="27">
    <w:abstractNumId w:val="13"/>
  </w:num>
  <w:num w:numId="28">
    <w:abstractNumId w:val="25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33"/>
  </w:num>
  <w:num w:numId="39">
    <w:abstractNumId w:val="20"/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8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9E"/>
    <w:rsid w:val="0001503C"/>
    <w:rsid w:val="000233AA"/>
    <w:rsid w:val="000253AB"/>
    <w:rsid w:val="0003053B"/>
    <w:rsid w:val="00034B41"/>
    <w:rsid w:val="00037572"/>
    <w:rsid w:val="0004186B"/>
    <w:rsid w:val="00044677"/>
    <w:rsid w:val="00080D01"/>
    <w:rsid w:val="000903A0"/>
    <w:rsid w:val="000969E2"/>
    <w:rsid w:val="000C570F"/>
    <w:rsid w:val="000E4C74"/>
    <w:rsid w:val="000F083C"/>
    <w:rsid w:val="000F6DF0"/>
    <w:rsid w:val="000F77CC"/>
    <w:rsid w:val="001033B1"/>
    <w:rsid w:val="001047D7"/>
    <w:rsid w:val="00111069"/>
    <w:rsid w:val="001126CA"/>
    <w:rsid w:val="0011725C"/>
    <w:rsid w:val="00140C76"/>
    <w:rsid w:val="00142244"/>
    <w:rsid w:val="00151D74"/>
    <w:rsid w:val="00163D0D"/>
    <w:rsid w:val="00185405"/>
    <w:rsid w:val="001954E8"/>
    <w:rsid w:val="001A2492"/>
    <w:rsid w:val="001A39B6"/>
    <w:rsid w:val="001A4035"/>
    <w:rsid w:val="001A77AD"/>
    <w:rsid w:val="001B3493"/>
    <w:rsid w:val="001C3C5F"/>
    <w:rsid w:val="001C4DB3"/>
    <w:rsid w:val="001C5CDD"/>
    <w:rsid w:val="001C600E"/>
    <w:rsid w:val="001D6F73"/>
    <w:rsid w:val="001E30B2"/>
    <w:rsid w:val="001E54BB"/>
    <w:rsid w:val="001F089E"/>
    <w:rsid w:val="001F6012"/>
    <w:rsid w:val="00203458"/>
    <w:rsid w:val="002155AB"/>
    <w:rsid w:val="00225660"/>
    <w:rsid w:val="0022734C"/>
    <w:rsid w:val="00233A95"/>
    <w:rsid w:val="00237A88"/>
    <w:rsid w:val="002432E1"/>
    <w:rsid w:val="00244E7E"/>
    <w:rsid w:val="00247DE9"/>
    <w:rsid w:val="00253F8E"/>
    <w:rsid w:val="002638EC"/>
    <w:rsid w:val="00274DED"/>
    <w:rsid w:val="002765E1"/>
    <w:rsid w:val="002859AC"/>
    <w:rsid w:val="002864F8"/>
    <w:rsid w:val="00297AD6"/>
    <w:rsid w:val="002A7F40"/>
    <w:rsid w:val="002B4E65"/>
    <w:rsid w:val="002C021E"/>
    <w:rsid w:val="002C17F2"/>
    <w:rsid w:val="002C5799"/>
    <w:rsid w:val="002D5160"/>
    <w:rsid w:val="002E5327"/>
    <w:rsid w:val="002E5E7D"/>
    <w:rsid w:val="002F5566"/>
    <w:rsid w:val="00312B78"/>
    <w:rsid w:val="0031528E"/>
    <w:rsid w:val="00330B0A"/>
    <w:rsid w:val="003331A0"/>
    <w:rsid w:val="00335A36"/>
    <w:rsid w:val="00335D15"/>
    <w:rsid w:val="00344167"/>
    <w:rsid w:val="00344BFA"/>
    <w:rsid w:val="00345414"/>
    <w:rsid w:val="00365E86"/>
    <w:rsid w:val="00370BFF"/>
    <w:rsid w:val="00390840"/>
    <w:rsid w:val="00396D6D"/>
    <w:rsid w:val="003A1D1E"/>
    <w:rsid w:val="003B0469"/>
    <w:rsid w:val="003B41E3"/>
    <w:rsid w:val="003B7054"/>
    <w:rsid w:val="003C4569"/>
    <w:rsid w:val="003C4D62"/>
    <w:rsid w:val="003D66D8"/>
    <w:rsid w:val="003E2D3C"/>
    <w:rsid w:val="003F5968"/>
    <w:rsid w:val="004077AF"/>
    <w:rsid w:val="004253B8"/>
    <w:rsid w:val="00426670"/>
    <w:rsid w:val="00431D61"/>
    <w:rsid w:val="00432FD1"/>
    <w:rsid w:val="00440767"/>
    <w:rsid w:val="00442666"/>
    <w:rsid w:val="00442A72"/>
    <w:rsid w:val="00471673"/>
    <w:rsid w:val="00485EDC"/>
    <w:rsid w:val="0049008D"/>
    <w:rsid w:val="004A32D4"/>
    <w:rsid w:val="004A37C9"/>
    <w:rsid w:val="004B269D"/>
    <w:rsid w:val="004B4C87"/>
    <w:rsid w:val="004B7E97"/>
    <w:rsid w:val="004C11EA"/>
    <w:rsid w:val="004C1579"/>
    <w:rsid w:val="004C3774"/>
    <w:rsid w:val="004E39F9"/>
    <w:rsid w:val="004F2ED6"/>
    <w:rsid w:val="004F56D7"/>
    <w:rsid w:val="00500468"/>
    <w:rsid w:val="005036BF"/>
    <w:rsid w:val="005217F4"/>
    <w:rsid w:val="00541485"/>
    <w:rsid w:val="00547FFD"/>
    <w:rsid w:val="00556032"/>
    <w:rsid w:val="00567511"/>
    <w:rsid w:val="005735AE"/>
    <w:rsid w:val="00575913"/>
    <w:rsid w:val="005766F9"/>
    <w:rsid w:val="005770EC"/>
    <w:rsid w:val="00581ED3"/>
    <w:rsid w:val="00593293"/>
    <w:rsid w:val="005A41EF"/>
    <w:rsid w:val="005A7B1E"/>
    <w:rsid w:val="005B177A"/>
    <w:rsid w:val="005B5A8D"/>
    <w:rsid w:val="005B646F"/>
    <w:rsid w:val="005C0E18"/>
    <w:rsid w:val="005E2C8B"/>
    <w:rsid w:val="005E592E"/>
    <w:rsid w:val="005F71B6"/>
    <w:rsid w:val="00607217"/>
    <w:rsid w:val="006179BD"/>
    <w:rsid w:val="00624A95"/>
    <w:rsid w:val="00633DFB"/>
    <w:rsid w:val="00640F7A"/>
    <w:rsid w:val="00645066"/>
    <w:rsid w:val="0065085A"/>
    <w:rsid w:val="00655209"/>
    <w:rsid w:val="00656665"/>
    <w:rsid w:val="00661066"/>
    <w:rsid w:val="00665F64"/>
    <w:rsid w:val="006703BA"/>
    <w:rsid w:val="006774D8"/>
    <w:rsid w:val="00680434"/>
    <w:rsid w:val="00681D66"/>
    <w:rsid w:val="00684718"/>
    <w:rsid w:val="006A081F"/>
    <w:rsid w:val="006A7AB5"/>
    <w:rsid w:val="006B1DC3"/>
    <w:rsid w:val="006B411E"/>
    <w:rsid w:val="006B7903"/>
    <w:rsid w:val="006D250F"/>
    <w:rsid w:val="006E4CC1"/>
    <w:rsid w:val="006F2FCD"/>
    <w:rsid w:val="007124FC"/>
    <w:rsid w:val="00712AFF"/>
    <w:rsid w:val="00725669"/>
    <w:rsid w:val="00732DC3"/>
    <w:rsid w:val="00742E3A"/>
    <w:rsid w:val="00762387"/>
    <w:rsid w:val="00773287"/>
    <w:rsid w:val="00775471"/>
    <w:rsid w:val="007834E4"/>
    <w:rsid w:val="0078414B"/>
    <w:rsid w:val="0079387D"/>
    <w:rsid w:val="007A6034"/>
    <w:rsid w:val="007B7F5E"/>
    <w:rsid w:val="007C76BE"/>
    <w:rsid w:val="007D0107"/>
    <w:rsid w:val="007D1669"/>
    <w:rsid w:val="007D4787"/>
    <w:rsid w:val="007D6827"/>
    <w:rsid w:val="007D6B2A"/>
    <w:rsid w:val="007E2498"/>
    <w:rsid w:val="007E5147"/>
    <w:rsid w:val="00822B6F"/>
    <w:rsid w:val="0082634D"/>
    <w:rsid w:val="00842BC3"/>
    <w:rsid w:val="008433BF"/>
    <w:rsid w:val="008457B0"/>
    <w:rsid w:val="0086133D"/>
    <w:rsid w:val="008661EC"/>
    <w:rsid w:val="00867E0F"/>
    <w:rsid w:val="008713CE"/>
    <w:rsid w:val="008824C0"/>
    <w:rsid w:val="0088525C"/>
    <w:rsid w:val="008962F8"/>
    <w:rsid w:val="008B4EEA"/>
    <w:rsid w:val="008D1E6E"/>
    <w:rsid w:val="008E01DF"/>
    <w:rsid w:val="008E108F"/>
    <w:rsid w:val="008E44E4"/>
    <w:rsid w:val="008E6C96"/>
    <w:rsid w:val="008F3DA7"/>
    <w:rsid w:val="008F7EE7"/>
    <w:rsid w:val="00900A85"/>
    <w:rsid w:val="00905A92"/>
    <w:rsid w:val="0091546F"/>
    <w:rsid w:val="009210D8"/>
    <w:rsid w:val="0094195A"/>
    <w:rsid w:val="00942C96"/>
    <w:rsid w:val="00946E40"/>
    <w:rsid w:val="00952855"/>
    <w:rsid w:val="0096799E"/>
    <w:rsid w:val="00974E66"/>
    <w:rsid w:val="009B1980"/>
    <w:rsid w:val="009F6070"/>
    <w:rsid w:val="00A10184"/>
    <w:rsid w:val="00A34C26"/>
    <w:rsid w:val="00A36F5F"/>
    <w:rsid w:val="00A46F01"/>
    <w:rsid w:val="00A50358"/>
    <w:rsid w:val="00A60FBD"/>
    <w:rsid w:val="00A8370E"/>
    <w:rsid w:val="00A92375"/>
    <w:rsid w:val="00AA12BC"/>
    <w:rsid w:val="00AB40FD"/>
    <w:rsid w:val="00AD3716"/>
    <w:rsid w:val="00AE3309"/>
    <w:rsid w:val="00B0468C"/>
    <w:rsid w:val="00B0629E"/>
    <w:rsid w:val="00B07507"/>
    <w:rsid w:val="00B12880"/>
    <w:rsid w:val="00B1521B"/>
    <w:rsid w:val="00B2191C"/>
    <w:rsid w:val="00B228EC"/>
    <w:rsid w:val="00B41985"/>
    <w:rsid w:val="00B50A19"/>
    <w:rsid w:val="00B5157E"/>
    <w:rsid w:val="00B51E3C"/>
    <w:rsid w:val="00B531D6"/>
    <w:rsid w:val="00B53FCC"/>
    <w:rsid w:val="00B60B24"/>
    <w:rsid w:val="00B729C9"/>
    <w:rsid w:val="00B741BC"/>
    <w:rsid w:val="00B81BCD"/>
    <w:rsid w:val="00BC5489"/>
    <w:rsid w:val="00BF5E65"/>
    <w:rsid w:val="00BF64FD"/>
    <w:rsid w:val="00C00BD0"/>
    <w:rsid w:val="00C00D8A"/>
    <w:rsid w:val="00C02F4D"/>
    <w:rsid w:val="00C040DE"/>
    <w:rsid w:val="00C052CB"/>
    <w:rsid w:val="00C064C9"/>
    <w:rsid w:val="00C23C16"/>
    <w:rsid w:val="00C25539"/>
    <w:rsid w:val="00C41BFC"/>
    <w:rsid w:val="00C52F92"/>
    <w:rsid w:val="00C87D2E"/>
    <w:rsid w:val="00C920D7"/>
    <w:rsid w:val="00C977CA"/>
    <w:rsid w:val="00CA14E8"/>
    <w:rsid w:val="00CB52EF"/>
    <w:rsid w:val="00CC6092"/>
    <w:rsid w:val="00CC71D5"/>
    <w:rsid w:val="00CD523E"/>
    <w:rsid w:val="00CD6834"/>
    <w:rsid w:val="00CE5D95"/>
    <w:rsid w:val="00D128F8"/>
    <w:rsid w:val="00D15C66"/>
    <w:rsid w:val="00D17BE4"/>
    <w:rsid w:val="00D20A36"/>
    <w:rsid w:val="00D24332"/>
    <w:rsid w:val="00D27C58"/>
    <w:rsid w:val="00D6548F"/>
    <w:rsid w:val="00D6590D"/>
    <w:rsid w:val="00D74448"/>
    <w:rsid w:val="00D9044F"/>
    <w:rsid w:val="00D91ED3"/>
    <w:rsid w:val="00DA21DB"/>
    <w:rsid w:val="00DB3593"/>
    <w:rsid w:val="00DD2863"/>
    <w:rsid w:val="00DD366E"/>
    <w:rsid w:val="00DE209B"/>
    <w:rsid w:val="00DF6F81"/>
    <w:rsid w:val="00E109D2"/>
    <w:rsid w:val="00E1450E"/>
    <w:rsid w:val="00E1562B"/>
    <w:rsid w:val="00E239BB"/>
    <w:rsid w:val="00E26E90"/>
    <w:rsid w:val="00E94F2F"/>
    <w:rsid w:val="00EA0C05"/>
    <w:rsid w:val="00EB7159"/>
    <w:rsid w:val="00EB7C88"/>
    <w:rsid w:val="00EC1CB6"/>
    <w:rsid w:val="00ED3458"/>
    <w:rsid w:val="00ED5B8A"/>
    <w:rsid w:val="00F02D8B"/>
    <w:rsid w:val="00F1150D"/>
    <w:rsid w:val="00F13819"/>
    <w:rsid w:val="00F15315"/>
    <w:rsid w:val="00F21698"/>
    <w:rsid w:val="00F35C68"/>
    <w:rsid w:val="00F525D4"/>
    <w:rsid w:val="00F52610"/>
    <w:rsid w:val="00F61F9A"/>
    <w:rsid w:val="00F63531"/>
    <w:rsid w:val="00F65B98"/>
    <w:rsid w:val="00F67364"/>
    <w:rsid w:val="00F80350"/>
    <w:rsid w:val="00F8355C"/>
    <w:rsid w:val="00F91C11"/>
    <w:rsid w:val="00F97A91"/>
    <w:rsid w:val="00FC6DED"/>
    <w:rsid w:val="00FD26FC"/>
    <w:rsid w:val="00FD29CE"/>
    <w:rsid w:val="00FE37C8"/>
    <w:rsid w:val="00F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848321"/>
  <w15:docId w15:val="{535771D2-DF75-40E3-944B-8887B3BD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3C4D62"/>
    <w:pPr>
      <w:spacing w:after="120" w:line="240" w:lineRule="atLeast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4A37C9"/>
    <w:pPr>
      <w:spacing w:before="240" w:after="60"/>
      <w:ind w:left="432" w:hanging="432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rsid w:val="007E2498"/>
    <w:pPr>
      <w:numPr>
        <w:numId w:val="24"/>
      </w:numPr>
      <w:spacing w:before="240" w:after="60"/>
      <w:outlineLvl w:val="1"/>
    </w:pPr>
    <w:rPr>
      <w:rFonts w:cs="Arial"/>
      <w:b/>
      <w:bCs/>
      <w:iCs/>
      <w:sz w:val="22"/>
      <w:szCs w:val="24"/>
    </w:rPr>
  </w:style>
  <w:style w:type="paragraph" w:styleId="Heading3">
    <w:name w:val="heading 3"/>
    <w:basedOn w:val="Normal"/>
    <w:next w:val="Normal"/>
    <w:autoRedefine/>
    <w:qFormat/>
    <w:rsid w:val="005217F4"/>
    <w:pPr>
      <w:numPr>
        <w:ilvl w:val="2"/>
        <w:numId w:val="24"/>
      </w:numPr>
      <w:spacing w:before="240" w:after="60"/>
      <w:outlineLvl w:val="2"/>
    </w:pPr>
    <w:rPr>
      <w:rFonts w:cs="Arial"/>
      <w:b/>
      <w:bCs/>
      <w:szCs w:val="24"/>
    </w:rPr>
  </w:style>
  <w:style w:type="paragraph" w:styleId="Heading4">
    <w:name w:val="heading 4"/>
    <w:basedOn w:val="Normal"/>
    <w:next w:val="Normal"/>
    <w:autoRedefine/>
    <w:qFormat/>
    <w:rsid w:val="005217F4"/>
    <w:pPr>
      <w:numPr>
        <w:ilvl w:val="3"/>
        <w:numId w:val="24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5217F4"/>
    <w:pPr>
      <w:numPr>
        <w:ilvl w:val="4"/>
        <w:numId w:val="24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autoRedefine/>
    <w:qFormat/>
    <w:rsid w:val="005217F4"/>
    <w:pPr>
      <w:numPr>
        <w:ilvl w:val="5"/>
        <w:numId w:val="2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155AB"/>
    <w:pPr>
      <w:numPr>
        <w:ilvl w:val="6"/>
        <w:numId w:val="24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2155AB"/>
    <w:pPr>
      <w:numPr>
        <w:ilvl w:val="7"/>
        <w:numId w:val="24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2155AB"/>
    <w:pPr>
      <w:numPr>
        <w:ilvl w:val="8"/>
        <w:numId w:val="2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ika">
    <w:name w:val="Grafika"/>
    <w:basedOn w:val="Normal"/>
    <w:rsid w:val="006A7AB5"/>
    <w:pPr>
      <w:framePr w:w="11261" w:h="2449" w:hSpace="181" w:wrap="around" w:vAnchor="page" w:hAnchor="page" w:x="454" w:y="654"/>
    </w:pPr>
    <w:rPr>
      <w:sz w:val="24"/>
      <w:lang w:val="af-ZA"/>
    </w:rPr>
  </w:style>
  <w:style w:type="paragraph" w:customStyle="1" w:styleId="Dept">
    <w:name w:val="Dept"/>
    <w:basedOn w:val="Normal"/>
    <w:rsid w:val="00DE209B"/>
    <w:pPr>
      <w:framePr w:w="3168" w:h="1411" w:hSpace="187" w:wrap="around" w:vAnchor="page" w:hAnchor="page" w:x="8166" w:y="1772"/>
      <w:tabs>
        <w:tab w:val="left" w:pos="567"/>
        <w:tab w:val="right" w:pos="3154"/>
      </w:tabs>
    </w:pPr>
    <w:rPr>
      <w:b/>
      <w:sz w:val="18"/>
      <w:lang w:val="en-GB"/>
    </w:rPr>
  </w:style>
  <w:style w:type="paragraph" w:customStyle="1" w:styleId="Geagte">
    <w:name w:val="Geagte"/>
    <w:basedOn w:val="Normal"/>
    <w:rsid w:val="006A7AB5"/>
    <w:pPr>
      <w:spacing w:before="720" w:after="480"/>
    </w:pPr>
    <w:rPr>
      <w:sz w:val="24"/>
      <w:lang w:val="af-ZA"/>
    </w:rPr>
  </w:style>
  <w:style w:type="paragraph" w:customStyle="1" w:styleId="agenda">
    <w:name w:val="agenda"/>
    <w:next w:val="Normal"/>
    <w:autoRedefine/>
    <w:rsid w:val="009210D8"/>
    <w:pPr>
      <w:spacing w:before="1200" w:after="240"/>
      <w:outlineLvl w:val="0"/>
    </w:pPr>
    <w:rPr>
      <w:rFonts w:ascii="Arial" w:hAnsi="Arial"/>
      <w:b/>
      <w:sz w:val="42"/>
      <w:szCs w:val="42"/>
      <w:lang w:val="af-ZA" w:eastAsia="en-US"/>
    </w:rPr>
  </w:style>
  <w:style w:type="paragraph" w:styleId="NoSpacing">
    <w:name w:val="No Spacing"/>
    <w:uiPriority w:val="1"/>
    <w:qFormat/>
    <w:rsid w:val="000233AA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1033B1"/>
    <w:rPr>
      <w:rFonts w:ascii="Arial" w:hAnsi="Arial"/>
      <w:lang w:eastAsia="en-US"/>
    </w:rPr>
  </w:style>
  <w:style w:type="paragraph" w:styleId="Header">
    <w:name w:val="header"/>
    <w:basedOn w:val="Normal"/>
    <w:rsid w:val="00F63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353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6353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729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9C9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6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29C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Local%20Settings\Temporary%20Internet%20Files\Content.IE5\GT2R8PEJ\Agenda_rev2_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01282-3AFE-454C-B048-4EDC8B88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Agenda_rev2_[1].dotx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 vir CHO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CHIJHDT-LAP</dc:creator>
  <cp:lastModifiedBy>Randolph</cp:lastModifiedBy>
  <cp:revision>2</cp:revision>
  <cp:lastPrinted>2007-07-31T11:19:00Z</cp:lastPrinted>
  <dcterms:created xsi:type="dcterms:W3CDTF">2017-10-16T16:21:00Z</dcterms:created>
  <dcterms:modified xsi:type="dcterms:W3CDTF">2017-10-16T16:21:00Z</dcterms:modified>
</cp:coreProperties>
</file>